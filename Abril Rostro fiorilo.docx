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0391" w14:textId="2D916923" w:rsidR="002E0111" w:rsidRPr="0015295A" w:rsidRDefault="00643843" w:rsidP="002E0111">
      <w:pPr>
        <w:pStyle w:val="Delimitadorgrfico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27CD5F" wp14:editId="29C51786">
                <wp:simplePos x="0" y="0"/>
                <wp:positionH relativeFrom="page">
                  <wp:posOffset>0</wp:posOffset>
                </wp:positionH>
                <wp:positionV relativeFrom="paragraph">
                  <wp:posOffset>6399530</wp:posOffset>
                </wp:positionV>
                <wp:extent cx="2710815" cy="2130425"/>
                <wp:effectExtent l="0" t="0" r="0" b="31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213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41DE3" w14:textId="77777777" w:rsidR="004D20CA" w:rsidRPr="00C27065" w:rsidRDefault="004D20CA" w:rsidP="004D20C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270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Aspirante a programadora full Stack, con amplios conocimientos en cuanto a diseño e interactividad con el usuario. Manejo rápido y efectivo en cuanto lógica de programación.</w:t>
                            </w:r>
                          </w:p>
                          <w:p w14:paraId="2B2B6462" w14:textId="66F30F37" w:rsidR="004D20CA" w:rsidRPr="00C27065" w:rsidRDefault="004D20CA" w:rsidP="004D20C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270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Actualmente me encuentro cursando</w:t>
                            </w:r>
                            <w:r w:rsidR="00422F1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el programa</w:t>
                            </w:r>
                            <w:r w:rsidRPr="00C270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One Next Education</w:t>
                            </w:r>
                            <w:r w:rsidR="00422F1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B6D20D" w14:textId="77777777" w:rsidR="004D20CA" w:rsidRPr="00C27065" w:rsidRDefault="004D20CA" w:rsidP="004D20C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270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Creo en mi capacidad de aprender y desarrollar soluciones, por lo que me mantengo informada y actualizada en todo momento.</w:t>
                            </w:r>
                          </w:p>
                          <w:p w14:paraId="14FECA58" w14:textId="77777777" w:rsidR="004D20CA" w:rsidRDefault="004D2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7CD5F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0;margin-top:503.9pt;width:213.45pt;height:167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" filled="f" stroked="f" strokeweight=".5pt">
                <v:textbox>
                  <w:txbxContent>
                    <w:p w14:paraId="37F41DE3" w14:textId="77777777" w:rsidR="004D20CA" w:rsidRPr="00C27065" w:rsidRDefault="004D20CA" w:rsidP="004D20C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27065">
                        <w:rPr>
                          <w:color w:val="FFFFFF" w:themeColor="background1"/>
                          <w:sz w:val="20"/>
                          <w:szCs w:val="20"/>
                        </w:rPr>
                        <w:t>Aspirante a programadora full Stack, con amplios conocimientos en cuanto a diseño e interactividad con el usuario. Manejo rápido y efectivo en cuanto lógica de programación.</w:t>
                      </w:r>
                    </w:p>
                    <w:p w14:paraId="2B2B6462" w14:textId="66F30F37" w:rsidR="004D20CA" w:rsidRPr="00C27065" w:rsidRDefault="004D20CA" w:rsidP="004D20C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27065">
                        <w:rPr>
                          <w:color w:val="FFFFFF" w:themeColor="background1"/>
                          <w:sz w:val="20"/>
                          <w:szCs w:val="20"/>
                        </w:rPr>
                        <w:t>Actualmente me encuentro cursando</w:t>
                      </w:r>
                      <w:r w:rsidR="00422F1D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el programa</w:t>
                      </w:r>
                      <w:r w:rsidRPr="00C27065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One Next Education</w:t>
                      </w:r>
                      <w:r w:rsidR="00422F1D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AB6D20D" w14:textId="77777777" w:rsidR="004D20CA" w:rsidRPr="00C27065" w:rsidRDefault="004D20CA" w:rsidP="004D20C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27065">
                        <w:rPr>
                          <w:color w:val="FFFFFF" w:themeColor="background1"/>
                          <w:sz w:val="20"/>
                          <w:szCs w:val="20"/>
                        </w:rPr>
                        <w:t>Creo en mi capacidad de aprender y desarrollar soluciones, por lo que me mantengo informada y actualizada en todo momento.</w:t>
                      </w:r>
                    </w:p>
                    <w:p w14:paraId="14FECA58" w14:textId="77777777" w:rsidR="004D20CA" w:rsidRDefault="004D20CA"/>
                  </w:txbxContent>
                </v:textbox>
                <w10:wrap anchorx="page"/>
              </v:shape>
            </w:pict>
          </mc:Fallback>
        </mc:AlternateContent>
      </w:r>
      <w:r w:rsidRPr="0015295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2DDA7495" wp14:editId="18DF235B">
                <wp:simplePos x="0" y="0"/>
                <wp:positionH relativeFrom="page">
                  <wp:posOffset>38100</wp:posOffset>
                </wp:positionH>
                <wp:positionV relativeFrom="paragraph">
                  <wp:posOffset>-369570</wp:posOffset>
                </wp:positionV>
                <wp:extent cx="2683510" cy="3695700"/>
                <wp:effectExtent l="0" t="0" r="2540" b="0"/>
                <wp:wrapNone/>
                <wp:docPr id="2" name="Rectá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83510" cy="3695700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122" t="-1" r="-18624" b="-357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358F" id="Rectángulo 2" o:spid="_x0000_s1026" alt="&quot;&quot;" style="position:absolute;margin-left:3pt;margin-top:-29.1pt;width:211.3pt;height:291pt;z-index:-2516510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" stroked="f" strokeweight="1pt">
                <v:fill r:id="rId12" o:title="" recolor="t" rotate="t" type="frame"/>
                <v:imagedata recolortarget="#3d0f3c [1444]"/>
                <o:lock v:ext="edit" aspectratio="t"/>
                <w10:wrap anchorx="page"/>
              </v:rect>
            </w:pict>
          </mc:Fallback>
        </mc:AlternateContent>
      </w:r>
      <w:r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F9D3359" wp14:editId="42025F7E">
                <wp:simplePos x="0" y="0"/>
                <wp:positionH relativeFrom="page">
                  <wp:posOffset>0</wp:posOffset>
                </wp:positionH>
                <wp:positionV relativeFrom="paragraph">
                  <wp:posOffset>1764030</wp:posOffset>
                </wp:positionV>
                <wp:extent cx="2717036" cy="10106660"/>
                <wp:effectExtent l="0" t="0" r="7620" b="889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036" cy="10106660"/>
                          <a:chOff x="-1743" y="3114675"/>
                          <a:chExt cx="2670014" cy="10103485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-1743" y="6219825"/>
                            <a:ext cx="2670012" cy="4359947"/>
                            <a:chOff x="-1743" y="0"/>
                            <a:chExt cx="2670557" cy="4360049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-1743" y="1001486"/>
                              <a:ext cx="2670557" cy="3358563"/>
                              <a:chOff x="-1743" y="-110884"/>
                              <a:chExt cx="2670557" cy="3358581"/>
                            </a:xfrm>
                            <a:grpFill/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-1743" y="-110884"/>
                                <a:ext cx="2665730" cy="23558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ángulo 8"/>
                            <wps:cNvSpPr/>
                            <wps:spPr>
                              <a:xfrm rot="10800000">
                                <a:off x="3084" y="2241857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ángulo rectángul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ángulo rectángulo 11"/>
                          <wps:cNvSpPr/>
                          <wps:spPr>
                            <a:xfrm flipH="1">
                              <a:off x="1316589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-2" y="9782587"/>
                            <a:ext cx="2668273" cy="3435573"/>
                            <a:chOff x="0" y="476669"/>
                            <a:chExt cx="2668815" cy="343565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1478322"/>
                              <a:ext cx="2668815" cy="2434004"/>
                              <a:chOff x="0" y="365954"/>
                              <a:chExt cx="2668815" cy="2434017"/>
                            </a:xfrm>
                            <a:grpFill/>
                          </wpg:grpSpPr>
                          <wps:wsp>
                            <wps:cNvPr id="21" name="Rectángulo 21"/>
                            <wps:cNvSpPr/>
                            <wps:spPr>
                              <a:xfrm>
                                <a:off x="3085" y="36595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ángulo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ángulo rectángulo 23"/>
                          <wps:cNvSpPr/>
                          <wps:spPr>
                            <a:xfrm>
                              <a:off x="11668" y="476669"/>
                              <a:ext cx="1470561" cy="1084266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ángulo rectángulo 24"/>
                          <wps:cNvSpPr/>
                          <wps:spPr>
                            <a:xfrm flipH="1">
                              <a:off x="1334599" y="480594"/>
                              <a:ext cx="1333694" cy="99815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-1" y="3114675"/>
                            <a:ext cx="2665096" cy="3912234"/>
                            <a:chOff x="-1" y="0"/>
                            <a:chExt cx="2665731" cy="391232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-1" y="1001486"/>
                              <a:ext cx="2665731" cy="2910839"/>
                              <a:chOff x="-1" y="-110884"/>
                              <a:chExt cx="2665731" cy="2910854"/>
                            </a:xfrm>
                            <a:grpFill/>
                          </wpg:grpSpPr>
                          <wps:wsp>
                            <wps:cNvPr id="81" name="Rectá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ángulo 34"/>
                            <wps:cNvSpPr/>
                            <wps:spPr>
                              <a:xfrm rot="10800000">
                                <a:off x="-1" y="1794131"/>
                                <a:ext cx="2665731" cy="1005839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ángulo rectángul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ángulo rectángulo 87"/>
                          <wps:cNvSpPr/>
                          <wps:spPr>
                            <a:xfrm flipH="1">
                              <a:off x="132367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5F2D7" id="Grupo 94" o:spid="_x0000_s1026" alt="&quot;&quot;" style="position:absolute;margin-left:0;margin-top:138.9pt;width:213.95pt;height:795.8pt;z-index:-251577344;mso-position-horizontal-relative:page;mso-width-relative:margin;mso-height-relative:margin" coordorigin="-17,31146" coordsize="26700,10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">
                <v:group id="Grupo 12" o:spid="_x0000_s1027" style="position:absolute;left:-17;top:62198;width:26699;height:43599" coordorigin="-17" coordsize="26705,4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left:-17;top:10014;width:26705;height:33586" coordorigin="-17,-1108" coordsize="26705,3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29" style="position:absolute;left:-17;top:-1108;width:26656;height:2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8" o:spid="_x0000_s1030" type="#_x0000_t5" style="position:absolute;left:30;top:22418;width:26658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ángulo rectángulo 11" o:spid="_x0000_s1032" type="#_x0000_t6" style="position:absolute;left:13165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19" o:spid="_x0000_s1033" style="position:absolute;top:97825;width:26682;height:34356" coordorigin=",4766" coordsize="26688,3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4" style="position:absolute;top:14783;width:26688;height:24340" coordorigin=",3659" coordsize="26688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ángulo 21" o:spid="_x0000_s1035" style="position:absolute;left:30;top:3659;width:26658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á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ángulo rectángulo 23" o:spid="_x0000_s1037" type="#_x0000_t6" style="position:absolute;left:116;top:4766;width:14706;height:10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ángulo rectángulo 24" o:spid="_x0000_s1038" type="#_x0000_t6" style="position:absolute;left:13345;top:4805;width:13337;height:99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upo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á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á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ángulo rectángul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ángulo rectángulo 87" o:spid="_x0000_s1044" type="#_x0000_t6" style="position:absolute;left:13236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"/>
        <w:gridCol w:w="2621"/>
        <w:gridCol w:w="557"/>
        <w:gridCol w:w="492"/>
        <w:gridCol w:w="7022"/>
      </w:tblGrid>
      <w:tr w:rsidR="00CB357E" w:rsidRPr="0015295A" w14:paraId="3A08BEA8" w14:textId="77777777" w:rsidTr="00643843">
        <w:trPr>
          <w:trHeight w:val="4438"/>
        </w:trPr>
        <w:tc>
          <w:tcPr>
            <w:tcW w:w="3528" w:type="dxa"/>
            <w:gridSpan w:val="3"/>
          </w:tcPr>
          <w:p w14:paraId="0E13C166" w14:textId="568004BE" w:rsidR="00CB357E" w:rsidRPr="0015295A" w:rsidRDefault="00CB357E" w:rsidP="004F4051">
            <w:pPr>
              <w:pStyle w:val="Ttulo4"/>
            </w:pPr>
          </w:p>
        </w:tc>
        <w:tc>
          <w:tcPr>
            <w:tcW w:w="492" w:type="dxa"/>
          </w:tcPr>
          <w:p w14:paraId="26EF12DD" w14:textId="49B3DC73" w:rsidR="00CB357E" w:rsidRPr="0015295A" w:rsidRDefault="00CB357E" w:rsidP="00B20DFA"/>
        </w:tc>
        <w:tc>
          <w:tcPr>
            <w:tcW w:w="7022" w:type="dxa"/>
            <w:vMerge w:val="restart"/>
          </w:tcPr>
          <w:p w14:paraId="3CB37397" w14:textId="06EB6B1C" w:rsidR="00CB357E" w:rsidRPr="0015295A" w:rsidRDefault="008F39A8" w:rsidP="00B20DFA">
            <w:pPr>
              <w:pStyle w:val="Ttulo"/>
            </w:pPr>
            <w:r>
              <w:t>Abril Rostro fiorilo</w:t>
            </w:r>
          </w:p>
          <w:p w14:paraId="4B663063" w14:textId="34850700" w:rsidR="00CB357E" w:rsidRPr="008F39A8" w:rsidRDefault="008F39A8" w:rsidP="00B20DFA">
            <w:pPr>
              <w:pStyle w:val="Subttulo"/>
              <w:rPr>
                <w:sz w:val="32"/>
                <w:szCs w:val="18"/>
              </w:rPr>
            </w:pPr>
            <w:r w:rsidRPr="008F39A8">
              <w:rPr>
                <w:caps w:val="0"/>
                <w:sz w:val="32"/>
                <w:szCs w:val="18"/>
              </w:rPr>
              <w:t xml:space="preserve">Full </w:t>
            </w:r>
            <w:r>
              <w:rPr>
                <w:caps w:val="0"/>
                <w:sz w:val="32"/>
                <w:szCs w:val="18"/>
              </w:rPr>
              <w:t>S</w:t>
            </w:r>
            <w:r w:rsidRPr="008F39A8">
              <w:rPr>
                <w:caps w:val="0"/>
                <w:sz w:val="32"/>
                <w:szCs w:val="18"/>
              </w:rPr>
              <w:t xml:space="preserve">tack </w:t>
            </w:r>
            <w:r w:rsidR="000172D8">
              <w:rPr>
                <w:caps w:val="0"/>
                <w:sz w:val="32"/>
                <w:szCs w:val="18"/>
              </w:rPr>
              <w:t>J</w:t>
            </w:r>
            <w:r w:rsidR="000172D8" w:rsidRPr="008F39A8">
              <w:rPr>
                <w:caps w:val="0"/>
                <w:sz w:val="32"/>
                <w:szCs w:val="18"/>
              </w:rPr>
              <w:t>r.</w:t>
            </w:r>
          </w:p>
          <w:p w14:paraId="440DF21D" w14:textId="5E179209" w:rsidR="00422F1D" w:rsidRPr="003F44D8" w:rsidRDefault="00F1608A" w:rsidP="000172D8">
            <w:pPr>
              <w:pStyle w:val="Ttulo2"/>
              <w:rPr>
                <w:color w:val="595959"/>
                <w:lang w:bidi="es-ES"/>
              </w:rPr>
            </w:pPr>
            <w:r w:rsidRPr="003F44D8">
              <w:rPr>
                <w:color w:val="595959"/>
                <w:lang w:bidi="es-ES"/>
              </w:rPr>
              <w:t>Educación</w:t>
            </w:r>
          </w:p>
          <w:p w14:paraId="3F0A33D0" w14:textId="77777777" w:rsidR="000172D8" w:rsidRDefault="000172D8" w:rsidP="000172D8">
            <w:pPr>
              <w:pStyle w:val="Listaconvietas"/>
              <w:numPr>
                <w:ilvl w:val="0"/>
                <w:numId w:val="0"/>
              </w:numPr>
            </w:pPr>
            <w:r w:rsidRPr="000172D8">
              <w:t>Curso Programación desde cero (Egg Education):</w:t>
            </w:r>
          </w:p>
          <w:p w14:paraId="47D2C4D3" w14:textId="06077054" w:rsidR="000172D8" w:rsidRPr="000172D8" w:rsidRDefault="000172D8" w:rsidP="000172D8">
            <w:pPr>
              <w:pStyle w:val="Listaconvietas"/>
              <w:rPr>
                <w:sz w:val="20"/>
                <w:szCs w:val="20"/>
              </w:rPr>
            </w:pPr>
            <w:r w:rsidRPr="000172D8">
              <w:rPr>
                <w:sz w:val="20"/>
                <w:szCs w:val="20"/>
              </w:rPr>
              <w:t>Comprensión del pensamiento lógico detrás de las aplicaciones</w:t>
            </w:r>
          </w:p>
          <w:p w14:paraId="432E85D0" w14:textId="781CAC34" w:rsidR="000172D8" w:rsidRDefault="000172D8" w:rsidP="000172D8">
            <w:pPr>
              <w:pStyle w:val="Listaconvietas"/>
            </w:pPr>
            <w:r>
              <w:rPr>
                <w:sz w:val="20"/>
                <w:szCs w:val="20"/>
              </w:rPr>
              <w:t>Programación desde cero.</w:t>
            </w:r>
          </w:p>
          <w:p w14:paraId="0DB11CC7" w14:textId="56CBD92D" w:rsidR="00422F1D" w:rsidRPr="0015295A" w:rsidRDefault="00422F1D" w:rsidP="00422F1D">
            <w:pPr>
              <w:pStyle w:val="Listaconvietas"/>
              <w:numPr>
                <w:ilvl w:val="0"/>
                <w:numId w:val="0"/>
              </w:numPr>
            </w:pPr>
            <w:r w:rsidRPr="00422F1D">
              <w:t>Argentina Programa (1era Etapa)</w:t>
            </w:r>
            <w:r>
              <w:t>:</w:t>
            </w:r>
          </w:p>
          <w:p w14:paraId="47FB1F68" w14:textId="07E28983" w:rsidR="00CB357E" w:rsidRPr="0015295A" w:rsidRDefault="00422F1D" w:rsidP="00115B3E">
            <w:pPr>
              <w:pStyle w:val="Listaconvietas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undamentos básicos de la programación</w:t>
            </w:r>
          </w:p>
          <w:p w14:paraId="361F2A6B" w14:textId="0FD57C55" w:rsidR="00422F1D" w:rsidRDefault="00422F1D" w:rsidP="00422F1D">
            <w:pPr>
              <w:pStyle w:val="Listaconvietas"/>
            </w:pPr>
            <w:r>
              <w:t>HTML, CSS, JavaScript, Ruby</w:t>
            </w:r>
          </w:p>
          <w:p w14:paraId="0C0F72FE" w14:textId="2700BD9C" w:rsidR="00422F1D" w:rsidRDefault="00422F1D" w:rsidP="00422F1D">
            <w:pPr>
              <w:pStyle w:val="Listaconvietas"/>
              <w:numPr>
                <w:ilvl w:val="0"/>
                <w:numId w:val="0"/>
              </w:numPr>
            </w:pPr>
            <w:r w:rsidRPr="00422F1D">
              <w:t>Programa Full Stack Developer</w:t>
            </w:r>
            <w:r>
              <w:t xml:space="preserve"> (ITBA Escuela de Innovación):</w:t>
            </w:r>
          </w:p>
          <w:p w14:paraId="1C875BB2" w14:textId="45262A30" w:rsidR="00422F1D" w:rsidRDefault="00422F1D" w:rsidP="00422F1D">
            <w:pPr>
              <w:pStyle w:val="Listaconvietas"/>
            </w:pPr>
            <w:r w:rsidRPr="00422F1D">
              <w:t>Introducción a los conocimientos de la programación orientado a la inserción al mercado laboral</w:t>
            </w:r>
          </w:p>
          <w:p w14:paraId="5F606E77" w14:textId="6002D733" w:rsidR="00422F1D" w:rsidRDefault="00422F1D" w:rsidP="000172D8">
            <w:pPr>
              <w:pStyle w:val="Listaconvietas"/>
            </w:pPr>
            <w:r>
              <w:t>HTML, CSS, JavaScript, Python, SQLite, Django, Django restframework</w:t>
            </w:r>
          </w:p>
          <w:p w14:paraId="6806A9B3" w14:textId="76971E86" w:rsidR="000172D8" w:rsidRDefault="00E91281" w:rsidP="000172D8">
            <w:pPr>
              <w:pStyle w:val="Listaconvietas"/>
              <w:numPr>
                <w:ilvl w:val="0"/>
                <w:numId w:val="0"/>
              </w:numPr>
            </w:pPr>
            <w:r>
              <w:t>Instituto San José (</w:t>
            </w:r>
            <w:r w:rsidR="000172D8">
              <w:t>2020):</w:t>
            </w:r>
          </w:p>
          <w:p w14:paraId="086EA850" w14:textId="39A0B709" w:rsidR="00643843" w:rsidRDefault="00E91281" w:rsidP="00643843">
            <w:pPr>
              <w:pStyle w:val="Listaconvietas"/>
            </w:pPr>
            <w:r w:rsidRPr="00E91281">
              <w:t>Bachiller en ciencias sociales</w:t>
            </w:r>
          </w:p>
          <w:p w14:paraId="659AB24D" w14:textId="11A21FA3" w:rsidR="00643843" w:rsidRDefault="00643843" w:rsidP="00643843">
            <w:pPr>
              <w:pStyle w:val="Listaconvietas"/>
            </w:pPr>
            <w:r>
              <w:t>Inglés intermedio</w:t>
            </w:r>
          </w:p>
          <w:p w14:paraId="49D9DD50" w14:textId="77777777" w:rsidR="000172D8" w:rsidRPr="002B5899" w:rsidRDefault="000172D8" w:rsidP="000172D8">
            <w:pPr>
              <w:pStyle w:val="Listaconvietas"/>
              <w:numPr>
                <w:ilvl w:val="0"/>
                <w:numId w:val="0"/>
              </w:numPr>
              <w:rPr>
                <w:u w:val="single"/>
              </w:rPr>
            </w:pPr>
          </w:p>
          <w:p w14:paraId="209EA89A" w14:textId="65D88836" w:rsidR="00422F1D" w:rsidRPr="003F44D8" w:rsidRDefault="003F44D8" w:rsidP="00422F1D">
            <w:pPr>
              <w:pStyle w:val="Ttulo2"/>
              <w:rPr>
                <w:color w:val="8A2387"/>
                <w:lang w:bidi="es-ES"/>
              </w:rPr>
            </w:pPr>
            <w:r w:rsidRPr="003F44D8">
              <w:rPr>
                <w:color w:val="8A2387"/>
                <w:lang w:bidi="es-ES"/>
              </w:rPr>
              <w:t>Poyectos</w:t>
            </w:r>
          </w:p>
          <w:p w14:paraId="4C893D1F" w14:textId="26149649" w:rsidR="00422F1D" w:rsidRPr="00E91281" w:rsidRDefault="00422F1D" w:rsidP="00422F1D">
            <w:pPr>
              <w:pStyle w:val="Listaconvietas"/>
              <w:numPr>
                <w:ilvl w:val="0"/>
                <w:numId w:val="0"/>
              </w:numPr>
              <w:rPr>
                <w:i/>
                <w:iCs/>
                <w:u w:val="single"/>
              </w:rPr>
            </w:pPr>
            <w:r w:rsidRPr="00E91281">
              <w:rPr>
                <w:i/>
                <w:iCs/>
                <w:u w:val="single"/>
              </w:rPr>
              <w:t>Kadin Tienda</w:t>
            </w:r>
            <w:r w:rsidRPr="00E91281">
              <w:rPr>
                <w:i/>
                <w:iCs/>
                <w:u w:val="single"/>
              </w:rPr>
              <w:t>:</w:t>
            </w:r>
          </w:p>
          <w:p w14:paraId="7957195A" w14:textId="59F58A6D" w:rsidR="00422F1D" w:rsidRDefault="00422F1D" w:rsidP="00422F1D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>Página orientada a fines comerciales, particularmente, venta de calzados femeninos. Utilizando HTML, CSS y Js.</w:t>
            </w:r>
          </w:p>
          <w:p w14:paraId="3BCC5269" w14:textId="7B756C61" w:rsidR="00422F1D" w:rsidRPr="00E91281" w:rsidRDefault="00422F1D" w:rsidP="00422F1D">
            <w:pPr>
              <w:pStyle w:val="Listaconvietas"/>
              <w:numPr>
                <w:ilvl w:val="0"/>
                <w:numId w:val="0"/>
              </w:numPr>
              <w:rPr>
                <w:i/>
                <w:iCs/>
                <w:u w:val="single"/>
              </w:rPr>
            </w:pPr>
            <w:r w:rsidRPr="00E91281">
              <w:rPr>
                <w:i/>
                <w:iCs/>
                <w:u w:val="single"/>
              </w:rPr>
              <w:t>Encriptador de texto</w:t>
            </w:r>
            <w:r w:rsidR="00945B72" w:rsidRPr="00E91281">
              <w:rPr>
                <w:i/>
                <w:iCs/>
                <w:u w:val="single"/>
              </w:rPr>
              <w:t>:</w:t>
            </w:r>
          </w:p>
          <w:p w14:paraId="3EC40D67" w14:textId="73B31F39" w:rsidR="00945B72" w:rsidRDefault="00E91281" w:rsidP="00945B72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>O</w:t>
            </w:r>
            <w:r w:rsidR="00945B72">
              <w:t>rientado a la encriptación de frases o palabras indicad</w:t>
            </w:r>
            <w:r>
              <w:t>a</w:t>
            </w:r>
            <w:r w:rsidR="00945B72">
              <w:t xml:space="preserve">s por el usuario. </w:t>
            </w:r>
            <w:r w:rsidR="00945B72">
              <w:t>Utilizando HTML, CSS y Js.</w:t>
            </w:r>
          </w:p>
          <w:p w14:paraId="62CBC7FD" w14:textId="280DB06A" w:rsidR="00945B72" w:rsidRPr="00E91281" w:rsidRDefault="003F44D8" w:rsidP="00422F1D">
            <w:pPr>
              <w:pStyle w:val="Listaconvietas"/>
              <w:numPr>
                <w:ilvl w:val="0"/>
                <w:numId w:val="0"/>
              </w:numPr>
              <w:rPr>
                <w:i/>
                <w:iCs/>
                <w:u w:val="single"/>
              </w:rPr>
            </w:pPr>
            <w:r w:rsidRPr="00E91281">
              <w:rPr>
                <w:i/>
                <w:iCs/>
                <w:u w:val="single"/>
              </w:rPr>
              <w:t>Juego del Ahorcado</w:t>
            </w:r>
          </w:p>
          <w:p w14:paraId="377475C5" w14:textId="65271B93" w:rsidR="00CB357E" w:rsidRPr="0015295A" w:rsidRDefault="003F44D8" w:rsidP="003F44D8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 w:rsidRPr="003F44D8">
              <w:t>Juego de adivina la palabra. Palabras basadas en programación con</w:t>
            </w:r>
            <w:r>
              <w:t xml:space="preserve"> diseño </w:t>
            </w:r>
            <w:r w:rsidRPr="003F44D8">
              <w:t>de Among Us</w:t>
            </w:r>
            <w:r>
              <w:t>. Utilizando HTML, CSS y Js.</w:t>
            </w:r>
          </w:p>
          <w:p w14:paraId="09D6EA13" w14:textId="77777777" w:rsidR="00CB357E" w:rsidRPr="0015295A" w:rsidRDefault="00CB357E" w:rsidP="00115B3E"/>
          <w:p w14:paraId="14DE96C6" w14:textId="7BCA2A39" w:rsidR="00CB357E" w:rsidRPr="0015295A" w:rsidRDefault="00CB357E" w:rsidP="00115B3E"/>
          <w:p w14:paraId="3A4AE26D" w14:textId="77777777" w:rsidR="00CB357E" w:rsidRPr="0015295A" w:rsidRDefault="00CB357E" w:rsidP="00115B3E"/>
          <w:p w14:paraId="65DD47C9" w14:textId="288D2705" w:rsidR="00CB357E" w:rsidRPr="0015295A" w:rsidRDefault="00CB357E" w:rsidP="00115B3E"/>
          <w:p w14:paraId="7517E234" w14:textId="77777777" w:rsidR="00CB357E" w:rsidRPr="0015295A" w:rsidRDefault="00CB357E" w:rsidP="00115B3E"/>
          <w:p w14:paraId="304DCC38" w14:textId="242B3D22" w:rsidR="00CB357E" w:rsidRPr="0015295A" w:rsidRDefault="00CB357E" w:rsidP="00115B3E"/>
          <w:p w14:paraId="33A04667" w14:textId="77777777" w:rsidR="00CB357E" w:rsidRPr="0015295A" w:rsidRDefault="00CB357E" w:rsidP="00115B3E"/>
          <w:p w14:paraId="26B9B0E4" w14:textId="5EA65137" w:rsidR="00CB357E" w:rsidRPr="0015295A" w:rsidRDefault="00CB357E" w:rsidP="00115B3E"/>
          <w:p w14:paraId="3CC3DBA4" w14:textId="77777777" w:rsidR="00CB357E" w:rsidRPr="0015295A" w:rsidRDefault="00CB357E" w:rsidP="00115B3E"/>
          <w:p w14:paraId="40CE00FD" w14:textId="7F8EC6A5" w:rsidR="00CB357E" w:rsidRPr="0015295A" w:rsidRDefault="00CB357E" w:rsidP="00115B3E"/>
        </w:tc>
      </w:tr>
      <w:tr w:rsidR="009E2194" w:rsidRPr="0015295A" w14:paraId="7A436BB1" w14:textId="77777777" w:rsidTr="007E2031">
        <w:trPr>
          <w:trHeight w:val="540"/>
        </w:trPr>
        <w:tc>
          <w:tcPr>
            <w:tcW w:w="350" w:type="dxa"/>
          </w:tcPr>
          <w:p w14:paraId="7C86F736" w14:textId="0F99AF52" w:rsidR="009E2194" w:rsidRPr="0015295A" w:rsidRDefault="009E2194" w:rsidP="00231455">
            <w:pPr>
              <w:pStyle w:val="Ttulo4"/>
            </w:pPr>
          </w:p>
        </w:tc>
        <w:tc>
          <w:tcPr>
            <w:tcW w:w="2621" w:type="dxa"/>
            <w:tcBorders>
              <w:bottom w:val="single" w:sz="4" w:space="0" w:color="FFFFFF" w:themeColor="background1"/>
            </w:tcBorders>
          </w:tcPr>
          <w:p w14:paraId="60C6DE0F" w14:textId="018AE2BC" w:rsidR="009E2194" w:rsidRPr="0015295A" w:rsidRDefault="00836088" w:rsidP="00231455">
            <w:pPr>
              <w:pStyle w:val="Ttulo4"/>
            </w:pPr>
            <w:sdt>
              <w:sdtPr>
                <w:id w:val="182481036"/>
                <w:placeholder>
                  <w:docPart w:val="406DEDA6A1574D40A7563060C65ECF05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15295A">
                  <w:rPr>
                    <w:lang w:bidi="es-ES"/>
                  </w:rPr>
                  <w:t>C O N T A C T O</w:t>
                </w:r>
              </w:sdtContent>
            </w:sdt>
          </w:p>
        </w:tc>
        <w:tc>
          <w:tcPr>
            <w:tcW w:w="557" w:type="dxa"/>
          </w:tcPr>
          <w:p w14:paraId="4841C0A3" w14:textId="77777777" w:rsidR="009E2194" w:rsidRPr="0015295A" w:rsidRDefault="009E2194" w:rsidP="00231455">
            <w:pPr>
              <w:pStyle w:val="Ttulo4"/>
            </w:pPr>
          </w:p>
        </w:tc>
        <w:tc>
          <w:tcPr>
            <w:tcW w:w="492" w:type="dxa"/>
          </w:tcPr>
          <w:p w14:paraId="1D88093B" w14:textId="2D50E2A0" w:rsidR="009E2194" w:rsidRPr="0015295A" w:rsidRDefault="009E2194" w:rsidP="00B20DFA">
            <w:pPr>
              <w:pStyle w:val="Ttulo4"/>
            </w:pPr>
          </w:p>
        </w:tc>
        <w:tc>
          <w:tcPr>
            <w:tcW w:w="7022" w:type="dxa"/>
            <w:vMerge/>
          </w:tcPr>
          <w:p w14:paraId="06D6D203" w14:textId="77777777" w:rsidR="009E2194" w:rsidRPr="0015295A" w:rsidRDefault="009E2194" w:rsidP="00B20DFA">
            <w:pPr>
              <w:pStyle w:val="Ttulo"/>
            </w:pPr>
          </w:p>
        </w:tc>
      </w:tr>
      <w:tr w:rsidR="00231455" w:rsidRPr="0015295A" w14:paraId="45BD46FC" w14:textId="77777777" w:rsidTr="007E2031">
        <w:trPr>
          <w:trHeight w:val="620"/>
        </w:trPr>
        <w:tc>
          <w:tcPr>
            <w:tcW w:w="3528" w:type="dxa"/>
            <w:gridSpan w:val="3"/>
            <w:vAlign w:val="center"/>
          </w:tcPr>
          <w:p w14:paraId="078764C2" w14:textId="09A40E70" w:rsidR="00231455" w:rsidRPr="0015295A" w:rsidRDefault="00C27065" w:rsidP="00192A14">
            <w:pPr>
              <w:pStyle w:val="Contacto1"/>
              <w:jc w:val="center"/>
              <w:rPr>
                <w:sz w:val="22"/>
                <w:szCs w:val="22"/>
              </w:rPr>
            </w:pPr>
            <w:r w:rsidRPr="002B5899">
              <w:t>rostrofioriloabril@</w:t>
            </w:r>
            <w:r w:rsidR="00AD3E74" w:rsidRPr="002B5899">
              <w:t>gmail.com</w:t>
            </w:r>
          </w:p>
        </w:tc>
        <w:tc>
          <w:tcPr>
            <w:tcW w:w="492" w:type="dxa"/>
            <w:vMerge w:val="restart"/>
          </w:tcPr>
          <w:p w14:paraId="703118E7" w14:textId="0DB6F819" w:rsidR="00231455" w:rsidRPr="0015295A" w:rsidRDefault="00231455" w:rsidP="00B20DFA">
            <w:r w:rsidRPr="0015295A">
              <w:rPr>
                <w:lang w:bidi="es-ES"/>
              </w:rPr>
              <w:t xml:space="preserve"> </w:t>
            </w:r>
          </w:p>
        </w:tc>
        <w:tc>
          <w:tcPr>
            <w:tcW w:w="7022" w:type="dxa"/>
            <w:vMerge/>
          </w:tcPr>
          <w:p w14:paraId="26953920" w14:textId="77777777" w:rsidR="00231455" w:rsidRPr="0015295A" w:rsidRDefault="00231455" w:rsidP="00B20DFA">
            <w:pPr>
              <w:pStyle w:val="Ttulo"/>
            </w:pPr>
          </w:p>
        </w:tc>
      </w:tr>
      <w:tr w:rsidR="00231455" w:rsidRPr="0015295A" w14:paraId="36564EEA" w14:textId="77777777" w:rsidTr="002B5899">
        <w:trPr>
          <w:trHeight w:val="154"/>
        </w:trPr>
        <w:tc>
          <w:tcPr>
            <w:tcW w:w="3528" w:type="dxa"/>
            <w:gridSpan w:val="3"/>
            <w:vAlign w:val="center"/>
          </w:tcPr>
          <w:p w14:paraId="0958FA88" w14:textId="693A5A1A" w:rsidR="00231455" w:rsidRPr="0015295A" w:rsidRDefault="00C27065" w:rsidP="002B5899">
            <w:pPr>
              <w:pStyle w:val="Contacto1"/>
              <w:jc w:val="center"/>
              <w:rPr>
                <w:sz w:val="22"/>
                <w:szCs w:val="22"/>
              </w:rPr>
            </w:pPr>
            <w:r w:rsidRPr="002B5899">
              <w:t>(011)5001-1896</w:t>
            </w:r>
          </w:p>
        </w:tc>
        <w:tc>
          <w:tcPr>
            <w:tcW w:w="492" w:type="dxa"/>
            <w:vMerge/>
          </w:tcPr>
          <w:p w14:paraId="358FE3BC" w14:textId="77777777" w:rsidR="00231455" w:rsidRPr="0015295A" w:rsidRDefault="00231455" w:rsidP="00B20DFA"/>
        </w:tc>
        <w:tc>
          <w:tcPr>
            <w:tcW w:w="7022" w:type="dxa"/>
            <w:vMerge/>
          </w:tcPr>
          <w:p w14:paraId="6C208334" w14:textId="77777777" w:rsidR="00231455" w:rsidRPr="0015295A" w:rsidRDefault="00231455" w:rsidP="00B20DFA">
            <w:pPr>
              <w:pStyle w:val="Ttulo"/>
            </w:pPr>
          </w:p>
        </w:tc>
      </w:tr>
      <w:tr w:rsidR="00231455" w:rsidRPr="0015295A" w14:paraId="2FC6FE08" w14:textId="77777777" w:rsidTr="007E2031">
        <w:trPr>
          <w:trHeight w:val="540"/>
        </w:trPr>
        <w:tc>
          <w:tcPr>
            <w:tcW w:w="3528" w:type="dxa"/>
            <w:gridSpan w:val="3"/>
            <w:vAlign w:val="center"/>
          </w:tcPr>
          <w:p w14:paraId="6EE6AA7A" w14:textId="39F5B2B6" w:rsidR="002B5899" w:rsidRDefault="002B5899" w:rsidP="002B5899">
            <w:pPr>
              <w:pStyle w:val="Contacto1"/>
              <w:jc w:val="center"/>
              <w:rPr>
                <w:sz w:val="20"/>
                <w:szCs w:val="20"/>
              </w:rPr>
            </w:pPr>
            <w:r w:rsidRPr="002B5899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10940FE" wp14:editId="7EC2CDD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586740</wp:posOffset>
                      </wp:positionV>
                      <wp:extent cx="2346960" cy="368300"/>
                      <wp:effectExtent l="0" t="0" r="0" b="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696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E84622" w14:textId="5B60849D" w:rsidR="002B5899" w:rsidRPr="002B5899" w:rsidRDefault="002B589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B589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Villa Urquiza, Capital Federal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40FE" id="Cuadro de texto 52" o:spid="_x0000_s1027" type="#_x0000_t202" style="position:absolute;left:0;text-align:left;margin-left:-5.55pt;margin-top:46.2pt;width:184.8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" filled="f" stroked="f" strokeweight=".5pt">
                      <v:textbox>
                        <w:txbxContent>
                          <w:p w14:paraId="65E84622" w14:textId="5B60849D" w:rsidR="002B5899" w:rsidRPr="002B5899" w:rsidRDefault="002B589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B58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Villa Urquiza, Capital Federal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1E2593" w14:textId="60C9D4CD" w:rsidR="00231455" w:rsidRPr="00652E11" w:rsidRDefault="002B5899" w:rsidP="002B5899">
            <w:pPr>
              <w:pStyle w:val="Contacto1"/>
              <w:jc w:val="center"/>
              <w:rPr>
                <w:sz w:val="20"/>
                <w:szCs w:val="20"/>
              </w:rPr>
            </w:pPr>
            <w:r w:rsidRPr="002B5899">
              <w:rPr>
                <w:noProof/>
                <w:lang w:bidi="es-ES"/>
              </w:rPr>
              <w:drawing>
                <wp:anchor distT="0" distB="0" distL="114300" distR="114300" simplePos="0" relativeHeight="251751424" behindDoc="0" locked="0" layoutInCell="1" allowOverlap="1" wp14:anchorId="24171235" wp14:editId="13107606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876935</wp:posOffset>
                  </wp:positionV>
                  <wp:extent cx="395605" cy="395605"/>
                  <wp:effectExtent l="0" t="0" r="0" b="4445"/>
                  <wp:wrapThrough wrapText="bothSides">
                    <wp:wrapPolygon edited="0">
                      <wp:start x="5201" y="0"/>
                      <wp:lineTo x="1040" y="4161"/>
                      <wp:lineTo x="1040" y="9361"/>
                      <wp:lineTo x="6241" y="20803"/>
                      <wp:lineTo x="7281" y="20803"/>
                      <wp:lineTo x="13522" y="20803"/>
                      <wp:lineTo x="14562" y="20803"/>
                      <wp:lineTo x="19762" y="9361"/>
                      <wp:lineTo x="19762" y="4161"/>
                      <wp:lineTo x="15602" y="0"/>
                      <wp:lineTo x="5201" y="0"/>
                    </wp:wrapPolygon>
                  </wp:wrapThrough>
                  <wp:docPr id="57" name="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2E11" w:rsidRPr="002B5899">
              <w:rPr>
                <w:sz w:val="20"/>
                <w:szCs w:val="20"/>
              </w:rPr>
              <w:t>rostrofioriloabril.github.io/Portafolio/</w:t>
            </w:r>
          </w:p>
        </w:tc>
        <w:tc>
          <w:tcPr>
            <w:tcW w:w="492" w:type="dxa"/>
            <w:vMerge/>
          </w:tcPr>
          <w:p w14:paraId="27944595" w14:textId="77777777" w:rsidR="00231455" w:rsidRPr="0015295A" w:rsidRDefault="00231455" w:rsidP="00B20DFA"/>
        </w:tc>
        <w:tc>
          <w:tcPr>
            <w:tcW w:w="7022" w:type="dxa"/>
            <w:vMerge/>
          </w:tcPr>
          <w:p w14:paraId="7E3E1C0C" w14:textId="77777777" w:rsidR="00231455" w:rsidRPr="0015295A" w:rsidRDefault="00231455" w:rsidP="00B20DFA">
            <w:pPr>
              <w:pStyle w:val="Ttulo"/>
            </w:pPr>
          </w:p>
        </w:tc>
      </w:tr>
      <w:tr w:rsidR="002E0111" w:rsidRPr="0015295A" w14:paraId="6030EED2" w14:textId="77777777" w:rsidTr="007E2031">
        <w:trPr>
          <w:trHeight w:val="1584"/>
        </w:trPr>
        <w:tc>
          <w:tcPr>
            <w:tcW w:w="3528" w:type="dxa"/>
            <w:gridSpan w:val="3"/>
            <w:vAlign w:val="center"/>
          </w:tcPr>
          <w:p w14:paraId="741437F4" w14:textId="1DB1C42F" w:rsidR="002E0111" w:rsidRPr="0015295A" w:rsidRDefault="002B5899" w:rsidP="00192A14">
            <w:pPr>
              <w:pStyle w:val="Contacto2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D045F89" wp14:editId="4D25D0DF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659130</wp:posOffset>
                      </wp:positionV>
                      <wp:extent cx="1247775" cy="352425"/>
                      <wp:effectExtent l="0" t="0" r="0" b="0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0A7986" w14:textId="153D5820" w:rsidR="004D20CA" w:rsidRPr="004D20CA" w:rsidRDefault="004D20CA" w:rsidP="004D20C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4D20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 E R F I 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45F89" id="Cuadro de texto 39" o:spid="_x0000_s1028" type="#_x0000_t202" style="position:absolute;margin-left:38.35pt;margin-top:51.9pt;width:98.2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KCNg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" filled="f" stroked="f" strokeweight=".5pt">
                      <v:textbox>
                        <w:txbxContent>
                          <w:p w14:paraId="340A7986" w14:textId="153D5820" w:rsidR="004D20CA" w:rsidRPr="004D20CA" w:rsidRDefault="004D20CA" w:rsidP="004D20C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D20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 E R F I 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" w:type="dxa"/>
            <w:vMerge/>
          </w:tcPr>
          <w:p w14:paraId="46B37537" w14:textId="77777777" w:rsidR="002E0111" w:rsidRPr="0015295A" w:rsidRDefault="002E0111" w:rsidP="00B20DFA"/>
        </w:tc>
        <w:tc>
          <w:tcPr>
            <w:tcW w:w="7022" w:type="dxa"/>
            <w:vMerge/>
          </w:tcPr>
          <w:p w14:paraId="6DA4A3E8" w14:textId="77777777" w:rsidR="002E0111" w:rsidRPr="0015295A" w:rsidRDefault="002E0111" w:rsidP="00B20DFA">
            <w:pPr>
              <w:pStyle w:val="Ttulo"/>
            </w:pPr>
          </w:p>
        </w:tc>
      </w:tr>
      <w:tr w:rsidR="002E0111" w:rsidRPr="0015295A" w14:paraId="516AF5FA" w14:textId="77777777" w:rsidTr="002B5899">
        <w:trPr>
          <w:trHeight w:val="226"/>
        </w:trPr>
        <w:tc>
          <w:tcPr>
            <w:tcW w:w="3528" w:type="dxa"/>
            <w:gridSpan w:val="3"/>
          </w:tcPr>
          <w:p w14:paraId="5046CBB9" w14:textId="4F9ADEDA" w:rsidR="002E0111" w:rsidRPr="0015295A" w:rsidRDefault="002B5899" w:rsidP="00B20DF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81CE83" wp14:editId="23A033D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32707</wp:posOffset>
                      </wp:positionV>
                      <wp:extent cx="1631315" cy="0"/>
                      <wp:effectExtent l="0" t="0" r="0" b="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3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199E1" id="Conector recto 4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2.6pt" to="150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" strokecolor="white [321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2" w:type="dxa"/>
            <w:vMerge/>
          </w:tcPr>
          <w:p w14:paraId="47026574" w14:textId="77777777" w:rsidR="002E0111" w:rsidRPr="0015295A" w:rsidRDefault="002E0111" w:rsidP="00B20DFA"/>
        </w:tc>
        <w:tc>
          <w:tcPr>
            <w:tcW w:w="7022" w:type="dxa"/>
            <w:vMerge/>
          </w:tcPr>
          <w:p w14:paraId="41FAE689" w14:textId="77777777" w:rsidR="002E0111" w:rsidRPr="0015295A" w:rsidRDefault="002E0111" w:rsidP="00B20DFA">
            <w:pPr>
              <w:pStyle w:val="Ttulo"/>
            </w:pPr>
          </w:p>
        </w:tc>
      </w:tr>
      <w:tr w:rsidR="004D20CA" w:rsidRPr="0015295A" w14:paraId="248B625A" w14:textId="77777777" w:rsidTr="007E2031">
        <w:trPr>
          <w:trHeight w:val="3353"/>
        </w:trPr>
        <w:tc>
          <w:tcPr>
            <w:tcW w:w="3528" w:type="dxa"/>
            <w:gridSpan w:val="3"/>
          </w:tcPr>
          <w:p w14:paraId="474E8F79" w14:textId="6CAD7640" w:rsidR="004D20CA" w:rsidRPr="0015295A" w:rsidRDefault="004D20CA" w:rsidP="004D20CA">
            <w:pPr>
              <w:pStyle w:val="Contacto1"/>
            </w:pPr>
          </w:p>
        </w:tc>
        <w:tc>
          <w:tcPr>
            <w:tcW w:w="492" w:type="dxa"/>
            <w:vMerge/>
          </w:tcPr>
          <w:p w14:paraId="2BE2FB9C" w14:textId="77777777" w:rsidR="004D20CA" w:rsidRPr="0015295A" w:rsidRDefault="004D20CA" w:rsidP="004D20CA">
            <w:pPr>
              <w:pStyle w:val="Ttulo4"/>
            </w:pPr>
          </w:p>
        </w:tc>
        <w:tc>
          <w:tcPr>
            <w:tcW w:w="7022" w:type="dxa"/>
            <w:vMerge/>
          </w:tcPr>
          <w:p w14:paraId="3DDB63AB" w14:textId="77777777" w:rsidR="004D20CA" w:rsidRPr="0015295A" w:rsidRDefault="004D20CA" w:rsidP="004D20CA">
            <w:pPr>
              <w:pStyle w:val="Ttulo"/>
            </w:pPr>
          </w:p>
        </w:tc>
      </w:tr>
      <w:tr w:rsidR="004D20CA" w:rsidRPr="0015295A" w14:paraId="1AB1CC7B" w14:textId="77777777" w:rsidTr="007E2031">
        <w:trPr>
          <w:trHeight w:val="3353"/>
        </w:trPr>
        <w:tc>
          <w:tcPr>
            <w:tcW w:w="3528" w:type="dxa"/>
            <w:gridSpan w:val="3"/>
          </w:tcPr>
          <w:p w14:paraId="11066B28" w14:textId="77777777" w:rsidR="004D20CA" w:rsidRPr="0015295A" w:rsidRDefault="004D20CA" w:rsidP="004D20CA">
            <w:pPr>
              <w:pStyle w:val="Contacto1"/>
            </w:pPr>
          </w:p>
        </w:tc>
        <w:tc>
          <w:tcPr>
            <w:tcW w:w="492" w:type="dxa"/>
          </w:tcPr>
          <w:p w14:paraId="3E499727" w14:textId="31FE5144" w:rsidR="004D20CA" w:rsidRPr="0015295A" w:rsidRDefault="00836088" w:rsidP="004D20CA">
            <w:pPr>
              <w:pStyle w:val="Ttulo4"/>
            </w:pPr>
            <w:sdt>
              <w:sdtPr>
                <w:id w:val="-2020530310"/>
                <w:placeholder>
                  <w:docPart w:val="98EC4643313A4DA18700310FA2E486EA"/>
                </w:placeholder>
                <w:temporary/>
                <w:showingPlcHdr/>
                <w15:appearance w15:val="hidden"/>
              </w:sdtPr>
              <w:sdtEndPr/>
              <w:sdtContent>
                <w:r w:rsidR="004D20CA" w:rsidRPr="0015295A">
                  <w:rPr>
                    <w:lang w:bidi="es-ES"/>
                  </w:rPr>
                  <w:t>C O N T A C T O</w:t>
                </w:r>
              </w:sdtContent>
            </w:sdt>
          </w:p>
        </w:tc>
        <w:tc>
          <w:tcPr>
            <w:tcW w:w="7022" w:type="dxa"/>
          </w:tcPr>
          <w:p w14:paraId="283880CC" w14:textId="77777777" w:rsidR="004D20CA" w:rsidRPr="0015295A" w:rsidRDefault="004D20CA" w:rsidP="004D20CA">
            <w:pPr>
              <w:pStyle w:val="Ttulo"/>
            </w:pPr>
          </w:p>
        </w:tc>
      </w:tr>
      <w:tr w:rsidR="004D20CA" w:rsidRPr="0015295A" w14:paraId="3ED562A6" w14:textId="77777777" w:rsidTr="00580523">
        <w:trPr>
          <w:trHeight w:val="3353"/>
        </w:trPr>
        <w:tc>
          <w:tcPr>
            <w:tcW w:w="3528" w:type="dxa"/>
            <w:gridSpan w:val="3"/>
            <w:vAlign w:val="center"/>
          </w:tcPr>
          <w:p w14:paraId="2F9EB3ED" w14:textId="1B364F47" w:rsidR="004D20CA" w:rsidRPr="0015295A" w:rsidRDefault="004D20CA" w:rsidP="004D20CA">
            <w:pPr>
              <w:pStyle w:val="Contacto1"/>
            </w:pPr>
            <w:r w:rsidRPr="0015295A">
              <w:rPr>
                <w:noProof/>
                <w:sz w:val="22"/>
                <w:szCs w:val="22"/>
                <w:lang w:bidi="es-ES"/>
              </w:rPr>
              <w:drawing>
                <wp:inline distT="0" distB="0" distL="0" distR="0" wp14:anchorId="0D8C0986" wp14:editId="50560C08">
                  <wp:extent cx="143510" cy="143510"/>
                  <wp:effectExtent l="0" t="0" r="8890" b="8890"/>
                  <wp:docPr id="33" name="Imagen 3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011912633"/>
                <w:placeholder>
                  <w:docPart w:val="87683851620D48FFAAC0079D55DBB7EF"/>
                </w:placeholder>
                <w:temporary/>
                <w:showingPlcHdr/>
                <w15:appearance w15:val="hidden"/>
              </w:sdtPr>
              <w:sdtEndPr/>
              <w:sdtContent>
                <w:r w:rsidRPr="0015295A">
                  <w:rPr>
                    <w:sz w:val="22"/>
                    <w:szCs w:val="22"/>
                    <w:lang w:bidi="es-ES"/>
                  </w:rPr>
                  <w:t>alguien@ejemplo.com</w:t>
                </w:r>
              </w:sdtContent>
            </w:sdt>
          </w:p>
        </w:tc>
        <w:tc>
          <w:tcPr>
            <w:tcW w:w="492" w:type="dxa"/>
          </w:tcPr>
          <w:p w14:paraId="76695D37" w14:textId="77777777" w:rsidR="004D20CA" w:rsidRDefault="004D20CA" w:rsidP="004D20CA">
            <w:pPr>
              <w:pStyle w:val="Ttulo4"/>
            </w:pPr>
          </w:p>
        </w:tc>
        <w:tc>
          <w:tcPr>
            <w:tcW w:w="7022" w:type="dxa"/>
          </w:tcPr>
          <w:p w14:paraId="432A0A2E" w14:textId="77777777" w:rsidR="004D20CA" w:rsidRPr="0015295A" w:rsidRDefault="004D20CA" w:rsidP="004D20CA">
            <w:pPr>
              <w:pStyle w:val="Ttulo"/>
            </w:pPr>
          </w:p>
        </w:tc>
      </w:tr>
      <w:tr w:rsidR="004D20CA" w:rsidRPr="0015295A" w14:paraId="0B9FA0F0" w14:textId="77777777" w:rsidTr="00580523">
        <w:trPr>
          <w:trHeight w:val="3353"/>
        </w:trPr>
        <w:tc>
          <w:tcPr>
            <w:tcW w:w="3528" w:type="dxa"/>
            <w:gridSpan w:val="3"/>
            <w:vAlign w:val="center"/>
          </w:tcPr>
          <w:p w14:paraId="401B9605" w14:textId="05EDBE9B" w:rsidR="004D20CA" w:rsidRPr="0015295A" w:rsidRDefault="004D20CA" w:rsidP="004D20CA">
            <w:pPr>
              <w:pStyle w:val="Contacto1"/>
              <w:rPr>
                <w:noProof/>
                <w:sz w:val="22"/>
                <w:szCs w:val="22"/>
                <w:lang w:bidi="es-ES"/>
              </w:rPr>
            </w:pPr>
            <w:r w:rsidRPr="0015295A">
              <w:rPr>
                <w:noProof/>
                <w:sz w:val="22"/>
                <w:szCs w:val="22"/>
                <w:lang w:bidi="es-ES"/>
              </w:rPr>
              <mc:AlternateContent>
                <mc:Choice Requires="wpg">
                  <w:drawing>
                    <wp:anchor distT="0" distB="0" distL="114300" distR="71755" simplePos="0" relativeHeight="251746304" behindDoc="0" locked="0" layoutInCell="1" allowOverlap="1" wp14:anchorId="0CB5E241" wp14:editId="38B595F4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3" name="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92F47" id="Gráfico 38" o:spid="_x0000_s1026" alt="&quot;&quot;" style="position:absolute;margin-left:-16.15pt;margin-top:4.25pt;width:5.95pt;height:11.05pt;z-index:25174630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">
                      <o:lock v:ext="edit" aspectratio="t"/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667709081"/>
                <w:placeholder>
                  <w:docPart w:val="02CA9111CB06445ABEAA46E279232D2E"/>
                </w:placeholder>
                <w:temporary/>
                <w:showingPlcHdr/>
                <w15:appearance w15:val="hidden"/>
              </w:sdtPr>
              <w:sdtEndPr/>
              <w:sdtContent>
                <w:r w:rsidRPr="0015295A">
                  <w:rPr>
                    <w:sz w:val="22"/>
                    <w:szCs w:val="22"/>
                    <w:lang w:bidi="es-ES"/>
                  </w:rPr>
                  <w:t>(212) 555-1234</w:t>
                </w:r>
              </w:sdtContent>
            </w:sdt>
          </w:p>
        </w:tc>
        <w:tc>
          <w:tcPr>
            <w:tcW w:w="492" w:type="dxa"/>
          </w:tcPr>
          <w:p w14:paraId="7D571C73" w14:textId="77777777" w:rsidR="004D20CA" w:rsidRDefault="004D20CA" w:rsidP="004D20CA">
            <w:pPr>
              <w:pStyle w:val="Ttulo4"/>
            </w:pPr>
          </w:p>
        </w:tc>
        <w:tc>
          <w:tcPr>
            <w:tcW w:w="7022" w:type="dxa"/>
          </w:tcPr>
          <w:p w14:paraId="11EB516E" w14:textId="77777777" w:rsidR="004D20CA" w:rsidRPr="0015295A" w:rsidRDefault="004D20CA" w:rsidP="004D20CA">
            <w:pPr>
              <w:pStyle w:val="Ttulo"/>
            </w:pPr>
          </w:p>
        </w:tc>
      </w:tr>
      <w:tr w:rsidR="004D20CA" w:rsidRPr="0015295A" w14:paraId="7F39C16E" w14:textId="77777777" w:rsidTr="00580523">
        <w:trPr>
          <w:trHeight w:val="3353"/>
        </w:trPr>
        <w:tc>
          <w:tcPr>
            <w:tcW w:w="3528" w:type="dxa"/>
            <w:gridSpan w:val="3"/>
            <w:vAlign w:val="center"/>
          </w:tcPr>
          <w:p w14:paraId="6314B7D7" w14:textId="65BE9544" w:rsidR="004D20CA" w:rsidRPr="0015295A" w:rsidRDefault="004D20CA" w:rsidP="004D20CA">
            <w:pPr>
              <w:pStyle w:val="Contacto1"/>
              <w:rPr>
                <w:noProof/>
                <w:sz w:val="22"/>
                <w:szCs w:val="22"/>
                <w:lang w:bidi="es-ES"/>
              </w:rPr>
            </w:pPr>
            <w:r w:rsidRPr="0015295A">
              <w:rPr>
                <w:noProof/>
                <w:sz w:val="22"/>
                <w:szCs w:val="22"/>
                <w:lang w:bidi="es-ES"/>
              </w:rPr>
              <w:lastRenderedPageBreak/>
              <w:drawing>
                <wp:anchor distT="0" distB="0" distL="114300" distR="71755" simplePos="0" relativeHeight="251747328" behindDoc="0" locked="0" layoutInCell="1" allowOverlap="1" wp14:anchorId="5B7138BA" wp14:editId="219A2E69">
                  <wp:simplePos x="0" y="0"/>
                  <wp:positionH relativeFrom="column">
                    <wp:posOffset>-214630</wp:posOffset>
                  </wp:positionH>
                  <wp:positionV relativeFrom="paragraph">
                    <wp:posOffset>52705</wp:posOffset>
                  </wp:positionV>
                  <wp:extent cx="143510" cy="143510"/>
                  <wp:effectExtent l="0" t="0" r="8890" b="8890"/>
                  <wp:wrapSquare wrapText="bothSides"/>
                  <wp:docPr id="34" name="Imagen 3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5295A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404886041"/>
                <w:placeholder>
                  <w:docPart w:val="8A635E818F7144228C788C826EA1049D"/>
                </w:placeholder>
                <w:temporary/>
                <w:showingPlcHdr/>
                <w15:appearance w15:val="hidden"/>
              </w:sdtPr>
              <w:sdtEndPr/>
              <w:sdtContent>
                <w:r w:rsidRPr="0015295A">
                  <w:rPr>
                    <w:sz w:val="22"/>
                    <w:szCs w:val="22"/>
                    <w:lang w:bidi="es-ES"/>
                  </w:rPr>
                  <w:t>www.ejemplo.com</w:t>
                </w:r>
              </w:sdtContent>
            </w:sdt>
          </w:p>
        </w:tc>
        <w:tc>
          <w:tcPr>
            <w:tcW w:w="492" w:type="dxa"/>
          </w:tcPr>
          <w:p w14:paraId="2CDD962A" w14:textId="77777777" w:rsidR="004D20CA" w:rsidRDefault="004D20CA" w:rsidP="004D20CA">
            <w:pPr>
              <w:pStyle w:val="Ttulo4"/>
            </w:pPr>
          </w:p>
        </w:tc>
        <w:tc>
          <w:tcPr>
            <w:tcW w:w="7022" w:type="dxa"/>
          </w:tcPr>
          <w:p w14:paraId="4BD681AE" w14:textId="77777777" w:rsidR="004D20CA" w:rsidRPr="0015295A" w:rsidRDefault="004D20CA" w:rsidP="004D20CA">
            <w:pPr>
              <w:pStyle w:val="Ttulo"/>
            </w:pPr>
          </w:p>
        </w:tc>
      </w:tr>
      <w:tr w:rsidR="004D20CA" w:rsidRPr="0015295A" w14:paraId="74F7F7A7" w14:textId="77777777" w:rsidTr="00580523">
        <w:trPr>
          <w:trHeight w:val="3353"/>
        </w:trPr>
        <w:tc>
          <w:tcPr>
            <w:tcW w:w="3528" w:type="dxa"/>
            <w:gridSpan w:val="3"/>
            <w:vAlign w:val="center"/>
          </w:tcPr>
          <w:p w14:paraId="67E4C3AB" w14:textId="77777777" w:rsidR="004D20CA" w:rsidRPr="008F39A8" w:rsidRDefault="004D20CA" w:rsidP="004D20CA">
            <w:pPr>
              <w:pStyle w:val="Contacto2"/>
              <w:rPr>
                <w:sz w:val="22"/>
                <w:szCs w:val="22"/>
              </w:rPr>
            </w:pPr>
            <w:r w:rsidRPr="008F39A8">
              <w:rPr>
                <w:sz w:val="22"/>
                <w:szCs w:val="22"/>
              </w:rPr>
              <w:t>Villa Urquiza, Capital Federal</w:t>
            </w:r>
          </w:p>
          <w:p w14:paraId="753848ED" w14:textId="4E3356A7" w:rsidR="004D20CA" w:rsidRPr="0015295A" w:rsidRDefault="004D20CA" w:rsidP="004D20CA">
            <w:pPr>
              <w:pStyle w:val="Contacto1"/>
              <w:rPr>
                <w:noProof/>
                <w:sz w:val="22"/>
                <w:szCs w:val="22"/>
                <w:lang w:bidi="es-ES"/>
              </w:rPr>
            </w:pPr>
            <w:r w:rsidRPr="0015295A">
              <w:rPr>
                <w:noProof/>
                <w:lang w:bidi="es-ES"/>
              </w:rPr>
              <w:drawing>
                <wp:inline distT="0" distB="0" distL="0" distR="0" wp14:anchorId="22903536" wp14:editId="11562BB7">
                  <wp:extent cx="343501" cy="343501"/>
                  <wp:effectExtent l="0" t="0" r="0" b="0"/>
                  <wp:docPr id="37" name="Gráfico 3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0B52A749" w14:textId="77777777" w:rsidR="004D20CA" w:rsidRDefault="004D20CA" w:rsidP="004D20CA">
            <w:pPr>
              <w:pStyle w:val="Ttulo4"/>
            </w:pPr>
          </w:p>
        </w:tc>
        <w:tc>
          <w:tcPr>
            <w:tcW w:w="7022" w:type="dxa"/>
          </w:tcPr>
          <w:p w14:paraId="7CE8404E" w14:textId="77777777" w:rsidR="004D20CA" w:rsidRPr="0015295A" w:rsidRDefault="004D20CA" w:rsidP="004D20CA">
            <w:pPr>
              <w:pStyle w:val="Ttulo"/>
            </w:pPr>
          </w:p>
        </w:tc>
      </w:tr>
    </w:tbl>
    <w:p w14:paraId="1248D843" w14:textId="77777777" w:rsidR="00871DB8" w:rsidRPr="0015295A" w:rsidRDefault="003B4AEF">
      <w:r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0A0B400" wp14:editId="4026330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b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b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b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69DD5B" id="Gráfico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">
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15295A">
        <w:rPr>
          <w:noProof/>
          <w:lang w:bidi="es-ES"/>
        </w:rPr>
        <w:drawing>
          <wp:anchor distT="0" distB="0" distL="114300" distR="114300" simplePos="0" relativeHeight="251681792" behindDoc="0" locked="0" layoutInCell="1" allowOverlap="1" wp14:anchorId="14814567" wp14:editId="3E50456D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15295A">
        <w:rPr>
          <w:noProof/>
          <w:lang w:bidi="es-ES"/>
        </w:rPr>
        <w:drawing>
          <wp:anchor distT="0" distB="0" distL="114300" distR="114300" simplePos="0" relativeHeight="251672576" behindDoc="0" locked="0" layoutInCell="1" allowOverlap="1" wp14:anchorId="28844B9A" wp14:editId="76552716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15295A">
        <w:rPr>
          <w:noProof/>
          <w:lang w:bidi="es-ES"/>
        </w:rPr>
        <w:drawing>
          <wp:anchor distT="0" distB="0" distL="114300" distR="114300" simplePos="0" relativeHeight="251691008" behindDoc="0" locked="0" layoutInCell="1" allowOverlap="1" wp14:anchorId="3BC97685" wp14:editId="3AD4AC26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15295A">
        <w:rPr>
          <w:noProof/>
          <w:lang w:bidi="es-ES"/>
        </w:rPr>
        <w:drawing>
          <wp:anchor distT="0" distB="0" distL="114300" distR="114300" simplePos="0" relativeHeight="251688960" behindDoc="0" locked="0" layoutInCell="1" allowOverlap="1" wp14:anchorId="0BDD13DC" wp14:editId="3B4FA18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F4CA99" wp14:editId="620D5AD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á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ángulo rectángul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ángulo rectángul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9B19E" id="Grupo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á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ángulo rectángul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ángulo rectángul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15295A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6410A1" wp14:editId="5ADEAE6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á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ángulo rectángul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ángulo rectángul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6512C" id="Grupo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á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ángulo rectángul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ángulo rectángul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15295A" w:rsidSect="00643843">
      <w:pgSz w:w="11906" w:h="16838" w:code="9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60CE" w14:textId="77777777" w:rsidR="00836088" w:rsidRDefault="00836088" w:rsidP="00AA35A8">
      <w:pPr>
        <w:spacing w:line="240" w:lineRule="auto"/>
      </w:pPr>
      <w:r>
        <w:separator/>
      </w:r>
    </w:p>
  </w:endnote>
  <w:endnote w:type="continuationSeparator" w:id="0">
    <w:p w14:paraId="49C2D427" w14:textId="77777777" w:rsidR="00836088" w:rsidRDefault="00836088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0432" w14:textId="77777777" w:rsidR="00836088" w:rsidRDefault="00836088" w:rsidP="00AA35A8">
      <w:pPr>
        <w:spacing w:line="240" w:lineRule="auto"/>
      </w:pPr>
      <w:r>
        <w:separator/>
      </w:r>
    </w:p>
  </w:footnote>
  <w:footnote w:type="continuationSeparator" w:id="0">
    <w:p w14:paraId="1E5D27B2" w14:textId="77777777" w:rsidR="00836088" w:rsidRDefault="00836088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3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24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55"/>
    <w:rsid w:val="00016073"/>
    <w:rsid w:val="000172D8"/>
    <w:rsid w:val="00033263"/>
    <w:rsid w:val="000334C1"/>
    <w:rsid w:val="0003364E"/>
    <w:rsid w:val="00054E7A"/>
    <w:rsid w:val="00057934"/>
    <w:rsid w:val="00077D92"/>
    <w:rsid w:val="000873F6"/>
    <w:rsid w:val="000B286F"/>
    <w:rsid w:val="000D134B"/>
    <w:rsid w:val="00112736"/>
    <w:rsid w:val="00115B3E"/>
    <w:rsid w:val="00124ED6"/>
    <w:rsid w:val="0015295A"/>
    <w:rsid w:val="00167789"/>
    <w:rsid w:val="00192A14"/>
    <w:rsid w:val="00194704"/>
    <w:rsid w:val="001B160B"/>
    <w:rsid w:val="00203213"/>
    <w:rsid w:val="002236D5"/>
    <w:rsid w:val="00231455"/>
    <w:rsid w:val="00243756"/>
    <w:rsid w:val="0027193E"/>
    <w:rsid w:val="002B5899"/>
    <w:rsid w:val="002C4E0C"/>
    <w:rsid w:val="002E0111"/>
    <w:rsid w:val="002E7306"/>
    <w:rsid w:val="00331DCE"/>
    <w:rsid w:val="00352A17"/>
    <w:rsid w:val="003B4AEF"/>
    <w:rsid w:val="003F44D8"/>
    <w:rsid w:val="004078AF"/>
    <w:rsid w:val="00415CF3"/>
    <w:rsid w:val="00422F1D"/>
    <w:rsid w:val="00435E71"/>
    <w:rsid w:val="004455D4"/>
    <w:rsid w:val="00453A7B"/>
    <w:rsid w:val="004665F7"/>
    <w:rsid w:val="004936B2"/>
    <w:rsid w:val="004A28EA"/>
    <w:rsid w:val="004D20CA"/>
    <w:rsid w:val="004F4051"/>
    <w:rsid w:val="0050661B"/>
    <w:rsid w:val="00643843"/>
    <w:rsid w:val="00652E11"/>
    <w:rsid w:val="00667A27"/>
    <w:rsid w:val="006A1E18"/>
    <w:rsid w:val="006C7F5A"/>
    <w:rsid w:val="006D7580"/>
    <w:rsid w:val="00722798"/>
    <w:rsid w:val="00760E56"/>
    <w:rsid w:val="00791376"/>
    <w:rsid w:val="007B1BDE"/>
    <w:rsid w:val="007B3003"/>
    <w:rsid w:val="007E2031"/>
    <w:rsid w:val="007F5CE5"/>
    <w:rsid w:val="00814F19"/>
    <w:rsid w:val="00824655"/>
    <w:rsid w:val="008263C8"/>
    <w:rsid w:val="00831977"/>
    <w:rsid w:val="00836088"/>
    <w:rsid w:val="00871DB8"/>
    <w:rsid w:val="00885947"/>
    <w:rsid w:val="00887E05"/>
    <w:rsid w:val="008A171A"/>
    <w:rsid w:val="008F180B"/>
    <w:rsid w:val="008F39A8"/>
    <w:rsid w:val="008F48B9"/>
    <w:rsid w:val="009049BC"/>
    <w:rsid w:val="00945B72"/>
    <w:rsid w:val="00982028"/>
    <w:rsid w:val="00985945"/>
    <w:rsid w:val="009D5812"/>
    <w:rsid w:val="009D646A"/>
    <w:rsid w:val="009E2194"/>
    <w:rsid w:val="00A633B0"/>
    <w:rsid w:val="00AA1166"/>
    <w:rsid w:val="00AA35A8"/>
    <w:rsid w:val="00AD3E74"/>
    <w:rsid w:val="00AE562D"/>
    <w:rsid w:val="00B10D3F"/>
    <w:rsid w:val="00B8453F"/>
    <w:rsid w:val="00B85473"/>
    <w:rsid w:val="00BE5968"/>
    <w:rsid w:val="00BE71CF"/>
    <w:rsid w:val="00C27065"/>
    <w:rsid w:val="00C62E97"/>
    <w:rsid w:val="00CB357E"/>
    <w:rsid w:val="00CB3E40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91281"/>
    <w:rsid w:val="00EB5077"/>
    <w:rsid w:val="00EB74E8"/>
    <w:rsid w:val="00EC0F79"/>
    <w:rsid w:val="00F1608A"/>
    <w:rsid w:val="00F30552"/>
    <w:rsid w:val="00F44A68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052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B8453F"/>
    <w:rPr>
      <w:color w:val="FFFFFF" w:themeColor="background1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887E05"/>
    <w:rPr>
      <w:color w:val="FFFFFF" w:themeColor="background1"/>
    </w:rPr>
  </w:style>
  <w:style w:type="character" w:customStyle="1" w:styleId="Ttulo5Car">
    <w:name w:val="Título 5 Car"/>
    <w:basedOn w:val="Fuentedeprrafopredeter"/>
    <w:link w:val="Ttulo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2E0111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8A171A"/>
    <w:rPr>
      <w:color w:val="FFFFFF" w:themeColor="background1"/>
    </w:rPr>
  </w:style>
  <w:style w:type="paragraph" w:customStyle="1" w:styleId="Delimitadorgrfico">
    <w:name w:val="Delimitador gráfico"/>
    <w:basedOn w:val="Normal"/>
    <w:qFormat/>
    <w:rsid w:val="002E0111"/>
    <w:rPr>
      <w:sz w:val="2"/>
    </w:rPr>
  </w:style>
  <w:style w:type="paragraph" w:styleId="Listaconvietas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image" Target="media/image14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115\AppData\Roaming\Microsoft\Templates\Carta%20de%20presentaci&#243;n%20fotogr&#225;f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6DEDA6A1574D40A7563060C65E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B513F-A030-4A08-9180-4312983839EA}"/>
      </w:docPartPr>
      <w:docPartBody>
        <w:p w:rsidR="002867E1" w:rsidRDefault="005F3A60">
          <w:pPr>
            <w:pStyle w:val="406DEDA6A1574D40A7563060C65ECF05"/>
          </w:pPr>
          <w:r w:rsidRPr="0015295A">
            <w:rPr>
              <w:lang w:bidi="es-ES"/>
            </w:rPr>
            <w:t>C O N T A C T O</w:t>
          </w:r>
        </w:p>
      </w:docPartBody>
    </w:docPart>
    <w:docPart>
      <w:docPartPr>
        <w:name w:val="98EC4643313A4DA18700310FA2E4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1A28-BA3C-4F27-A50C-DEBAACED050E}"/>
      </w:docPartPr>
      <w:docPartBody>
        <w:p w:rsidR="002867E1" w:rsidRDefault="00E454EA" w:rsidP="00E454EA">
          <w:pPr>
            <w:pStyle w:val="98EC4643313A4DA18700310FA2E486EA"/>
          </w:pPr>
          <w:r w:rsidRPr="0015295A">
            <w:rPr>
              <w:lang w:bidi="es-ES"/>
            </w:rPr>
            <w:t>C O N T A C T O</w:t>
          </w:r>
        </w:p>
      </w:docPartBody>
    </w:docPart>
    <w:docPart>
      <w:docPartPr>
        <w:name w:val="87683851620D48FFAAC0079D55DB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4B136-4A8D-4504-ADDD-56BDB02FD854}"/>
      </w:docPartPr>
      <w:docPartBody>
        <w:p w:rsidR="002867E1" w:rsidRDefault="00E454EA" w:rsidP="00E454EA">
          <w:pPr>
            <w:pStyle w:val="87683851620D48FFAAC0079D55DBB7EF"/>
          </w:pPr>
          <w:r w:rsidRPr="0015295A">
            <w:rPr>
              <w:lang w:bidi="es-ES"/>
            </w:rPr>
            <w:t>alguien@ejemplo.com</w:t>
          </w:r>
        </w:p>
      </w:docPartBody>
    </w:docPart>
    <w:docPart>
      <w:docPartPr>
        <w:name w:val="02CA9111CB06445ABEAA46E27923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FC697-3454-4687-8FB9-CFEB42A5E8DA}"/>
      </w:docPartPr>
      <w:docPartBody>
        <w:p w:rsidR="002867E1" w:rsidRDefault="00E454EA" w:rsidP="00E454EA">
          <w:pPr>
            <w:pStyle w:val="02CA9111CB06445ABEAA46E279232D2E"/>
          </w:pPr>
          <w:r w:rsidRPr="0015295A">
            <w:rPr>
              <w:lang w:bidi="es-ES"/>
            </w:rPr>
            <w:t>(212) 555-1234</w:t>
          </w:r>
        </w:p>
      </w:docPartBody>
    </w:docPart>
    <w:docPart>
      <w:docPartPr>
        <w:name w:val="8A635E818F7144228C788C826EA10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B7F8-19B5-4B26-A2CE-C0F513F34AA6}"/>
      </w:docPartPr>
      <w:docPartBody>
        <w:p w:rsidR="002867E1" w:rsidRDefault="00E454EA" w:rsidP="00E454EA">
          <w:pPr>
            <w:pStyle w:val="8A635E818F7144228C788C826EA1049D"/>
          </w:pPr>
          <w:r w:rsidRPr="0015295A">
            <w:rPr>
              <w:lang w:bidi="es-ES"/>
            </w:rPr>
            <w:t>www.ejemplo.com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EA"/>
    <w:rsid w:val="002867E1"/>
    <w:rsid w:val="005F3A60"/>
    <w:rsid w:val="00676FD7"/>
    <w:rsid w:val="00E4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5DE72B619546FA9A0E9D2C1C4E746A">
    <w:name w:val="875DE72B619546FA9A0E9D2C1C4E746A"/>
  </w:style>
  <w:style w:type="paragraph" w:customStyle="1" w:styleId="5483244DA3654EB6A55677E985C236AA">
    <w:name w:val="5483244DA3654EB6A55677E985C236AA"/>
  </w:style>
  <w:style w:type="paragraph" w:customStyle="1" w:styleId="0FF96EBA1AEA4BD6B9CFF7912796AFF4">
    <w:name w:val="0FF96EBA1AEA4BD6B9CFF7912796AFF4"/>
  </w:style>
  <w:style w:type="paragraph" w:customStyle="1" w:styleId="F7F7049366C34FFCB98F984E3F7E2782">
    <w:name w:val="F7F7049366C34FFCB98F984E3F7E2782"/>
  </w:style>
  <w:style w:type="paragraph" w:customStyle="1" w:styleId="8FCA50ACF7604415889CDA6536134513">
    <w:name w:val="8FCA50ACF7604415889CDA6536134513"/>
  </w:style>
  <w:style w:type="paragraph" w:customStyle="1" w:styleId="6F2602484321433AB520BFA00A70E64C">
    <w:name w:val="6F2602484321433AB520BFA00A70E64C"/>
  </w:style>
  <w:style w:type="paragraph" w:customStyle="1" w:styleId="5E65A644716647BBBC8D9BF8317461BC">
    <w:name w:val="5E65A644716647BBBC8D9BF8317461BC"/>
  </w:style>
  <w:style w:type="paragraph" w:customStyle="1" w:styleId="02830C9F7BA04984BF7D081D86DB68BF">
    <w:name w:val="02830C9F7BA04984BF7D081D86DB68BF"/>
  </w:style>
  <w:style w:type="paragraph" w:customStyle="1" w:styleId="6199B55AE275412B855593308FB1F8A8">
    <w:name w:val="6199B55AE275412B855593308FB1F8A8"/>
  </w:style>
  <w:style w:type="paragraph" w:customStyle="1" w:styleId="8B1F09C781CC4ABC9B7AF583427C6DD4">
    <w:name w:val="8B1F09C781CC4ABC9B7AF583427C6DD4"/>
  </w:style>
  <w:style w:type="paragraph" w:customStyle="1" w:styleId="74E733126D5B40499597D0463FFA8E75">
    <w:name w:val="74E733126D5B40499597D0463FFA8E75"/>
  </w:style>
  <w:style w:type="paragraph" w:customStyle="1" w:styleId="6087E20A657446CC931939AD73132150">
    <w:name w:val="6087E20A657446CC931939AD73132150"/>
  </w:style>
  <w:style w:type="paragraph" w:customStyle="1" w:styleId="4D8E491E19C54DD4926E888AEA17F80C">
    <w:name w:val="4D8E491E19C54DD4926E888AEA17F80C"/>
  </w:style>
  <w:style w:type="paragraph" w:customStyle="1" w:styleId="406DEDA6A1574D40A7563060C65ECF05">
    <w:name w:val="406DEDA6A1574D40A7563060C65ECF05"/>
  </w:style>
  <w:style w:type="paragraph" w:customStyle="1" w:styleId="98EC4643313A4DA18700310FA2E486EA">
    <w:name w:val="98EC4643313A4DA18700310FA2E486EA"/>
    <w:rsid w:val="00E454EA"/>
  </w:style>
  <w:style w:type="paragraph" w:customStyle="1" w:styleId="87683851620D48FFAAC0079D55DBB7EF">
    <w:name w:val="87683851620D48FFAAC0079D55DBB7EF"/>
    <w:rsid w:val="00E454EA"/>
  </w:style>
  <w:style w:type="paragraph" w:customStyle="1" w:styleId="02CA9111CB06445ABEAA46E279232D2E">
    <w:name w:val="02CA9111CB06445ABEAA46E279232D2E"/>
    <w:rsid w:val="00E454EA"/>
  </w:style>
  <w:style w:type="paragraph" w:customStyle="1" w:styleId="8A635E818F7144228C788C826EA1049D">
    <w:name w:val="8A635E818F7144228C788C826EA1049D"/>
    <w:rsid w:val="00E45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EAFD8-5821-4CAA-9C44-48AA7A39D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fotográfica.dotx</Template>
  <TotalTime>0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2022-09-04T18:56:00Z</dcterms:created>
  <dcterms:modified xsi:type="dcterms:W3CDTF">2022-09-05T20:16:00Z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